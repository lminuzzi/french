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3D2" w:rsidRDefault="00A30D6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highlight w:val="lightGray"/>
        </w:rPr>
        <w:t>Le genre et le nombre des adjectifs</w:t>
      </w:r>
    </w:p>
    <w:p w:rsidR="007C23D2" w:rsidRDefault="007C23D2"/>
    <w:p w:rsidR="007C23D2" w:rsidRDefault="00A30D6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Complétez le tableau.</w:t>
      </w:r>
    </w:p>
    <w:tbl>
      <w:tblPr>
        <w:tblStyle w:val="TableGrid"/>
        <w:tblW w:w="9055" w:type="dxa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3"/>
      </w:tblGrid>
      <w:tr w:rsidR="007C23D2">
        <w:tc>
          <w:tcPr>
            <w:tcW w:w="4527" w:type="dxa"/>
            <w:gridSpan w:val="2"/>
            <w:vAlign w:val="center"/>
          </w:tcPr>
          <w:p w:rsidR="007C23D2" w:rsidRDefault="00A30D68">
            <w:pPr>
              <w:jc w:val="center"/>
              <w:rPr>
                <w:b/>
              </w:rPr>
            </w:pPr>
            <w:r>
              <w:rPr>
                <w:b/>
              </w:rPr>
              <w:t>Singulier</w:t>
            </w:r>
          </w:p>
        </w:tc>
        <w:tc>
          <w:tcPr>
            <w:tcW w:w="4527" w:type="dxa"/>
            <w:gridSpan w:val="2"/>
            <w:vAlign w:val="center"/>
          </w:tcPr>
          <w:p w:rsidR="007C23D2" w:rsidRDefault="00A30D68">
            <w:pPr>
              <w:jc w:val="center"/>
              <w:rPr>
                <w:b/>
              </w:rPr>
            </w:pPr>
            <w:r>
              <w:rPr>
                <w:b/>
              </w:rPr>
              <w:t>Pluriel</w:t>
            </w:r>
          </w:p>
        </w:tc>
      </w:tr>
      <w:tr w:rsidR="007C23D2">
        <w:tc>
          <w:tcPr>
            <w:tcW w:w="2263" w:type="dxa"/>
            <w:vAlign w:val="center"/>
          </w:tcPr>
          <w:p w:rsidR="007C23D2" w:rsidRDefault="00A30D68">
            <w:pPr>
              <w:jc w:val="center"/>
              <w:rPr>
                <w:b/>
              </w:rPr>
            </w:pPr>
            <w:r>
              <w:rPr>
                <w:b/>
              </w:rPr>
              <w:t>Masculin</w:t>
            </w:r>
          </w:p>
        </w:tc>
        <w:tc>
          <w:tcPr>
            <w:tcW w:w="2264" w:type="dxa"/>
            <w:vAlign w:val="center"/>
          </w:tcPr>
          <w:p w:rsidR="007C23D2" w:rsidRDefault="00A30D68">
            <w:pPr>
              <w:jc w:val="center"/>
              <w:rPr>
                <w:b/>
              </w:rPr>
            </w:pPr>
            <w:r>
              <w:rPr>
                <w:b/>
              </w:rPr>
              <w:t>Féminin</w:t>
            </w:r>
          </w:p>
        </w:tc>
        <w:tc>
          <w:tcPr>
            <w:tcW w:w="2264" w:type="dxa"/>
            <w:vAlign w:val="center"/>
          </w:tcPr>
          <w:p w:rsidR="007C23D2" w:rsidRDefault="00A30D68">
            <w:pPr>
              <w:jc w:val="center"/>
              <w:rPr>
                <w:b/>
              </w:rPr>
            </w:pPr>
            <w:r>
              <w:rPr>
                <w:b/>
              </w:rPr>
              <w:t>Masculin</w:t>
            </w:r>
          </w:p>
        </w:tc>
        <w:tc>
          <w:tcPr>
            <w:tcW w:w="2263" w:type="dxa"/>
            <w:vAlign w:val="center"/>
          </w:tcPr>
          <w:p w:rsidR="007C23D2" w:rsidRDefault="00A30D68">
            <w:pPr>
              <w:jc w:val="center"/>
              <w:rPr>
                <w:b/>
              </w:rPr>
            </w:pPr>
            <w:r>
              <w:rPr>
                <w:b/>
              </w:rPr>
              <w:t>Féminin</w:t>
            </w:r>
          </w:p>
        </w:tc>
      </w:tr>
      <w:tr w:rsidR="007C23D2">
        <w:tc>
          <w:tcPr>
            <w:tcW w:w="2263" w:type="dxa"/>
            <w:vAlign w:val="center"/>
          </w:tcPr>
          <w:p w:rsidR="007C23D2" w:rsidRDefault="00A30D68">
            <w:pPr>
              <w:jc w:val="center"/>
            </w:pPr>
            <w:r>
              <w:t>Petit</w:t>
            </w:r>
          </w:p>
        </w:tc>
        <w:tc>
          <w:tcPr>
            <w:tcW w:w="2264" w:type="dxa"/>
            <w:vAlign w:val="center"/>
          </w:tcPr>
          <w:p w:rsidR="007C23D2" w:rsidRDefault="006A7E85">
            <w:pPr>
              <w:jc w:val="center"/>
            </w:pPr>
            <w:r>
              <w:t>Petite</w:t>
            </w:r>
          </w:p>
        </w:tc>
        <w:tc>
          <w:tcPr>
            <w:tcW w:w="2264" w:type="dxa"/>
            <w:vAlign w:val="center"/>
          </w:tcPr>
          <w:p w:rsidR="007C23D2" w:rsidRDefault="006A7E85">
            <w:pPr>
              <w:jc w:val="center"/>
            </w:pPr>
            <w:r>
              <w:t>Petits</w:t>
            </w:r>
          </w:p>
        </w:tc>
        <w:tc>
          <w:tcPr>
            <w:tcW w:w="2263" w:type="dxa"/>
            <w:vAlign w:val="center"/>
          </w:tcPr>
          <w:p w:rsidR="007C23D2" w:rsidRDefault="006A7E85">
            <w:pPr>
              <w:jc w:val="center"/>
            </w:pPr>
            <w:r>
              <w:t>Petites</w:t>
            </w:r>
          </w:p>
        </w:tc>
      </w:tr>
      <w:tr w:rsidR="007C23D2">
        <w:tc>
          <w:tcPr>
            <w:tcW w:w="2263" w:type="dxa"/>
            <w:vAlign w:val="center"/>
          </w:tcPr>
          <w:p w:rsidR="007C23D2" w:rsidRDefault="006A7E85">
            <w:pPr>
              <w:jc w:val="center"/>
            </w:pPr>
            <w:r>
              <w:t>Cher</w:t>
            </w:r>
          </w:p>
        </w:tc>
        <w:tc>
          <w:tcPr>
            <w:tcW w:w="2264" w:type="dxa"/>
            <w:vAlign w:val="center"/>
          </w:tcPr>
          <w:p w:rsidR="007C23D2" w:rsidRDefault="00A30D68">
            <w:pPr>
              <w:jc w:val="center"/>
            </w:pPr>
            <w:r>
              <w:t>Chère</w:t>
            </w:r>
          </w:p>
        </w:tc>
        <w:tc>
          <w:tcPr>
            <w:tcW w:w="2264" w:type="dxa"/>
            <w:vAlign w:val="center"/>
          </w:tcPr>
          <w:p w:rsidR="007C23D2" w:rsidRDefault="00A30D68">
            <w:pPr>
              <w:jc w:val="center"/>
            </w:pPr>
            <w:r>
              <w:t>Chers</w:t>
            </w:r>
          </w:p>
        </w:tc>
        <w:tc>
          <w:tcPr>
            <w:tcW w:w="2263" w:type="dxa"/>
            <w:vAlign w:val="center"/>
          </w:tcPr>
          <w:p w:rsidR="007C23D2" w:rsidRDefault="006A7E85">
            <w:pPr>
              <w:jc w:val="center"/>
            </w:pPr>
            <w:r>
              <w:t>Chère</w:t>
            </w:r>
            <w:r>
              <w:t>s</w:t>
            </w:r>
          </w:p>
        </w:tc>
      </w:tr>
      <w:tr w:rsidR="007C23D2">
        <w:tc>
          <w:tcPr>
            <w:tcW w:w="2263" w:type="dxa"/>
            <w:vAlign w:val="center"/>
          </w:tcPr>
          <w:p w:rsidR="007C23D2" w:rsidRDefault="00A30D68">
            <w:pPr>
              <w:jc w:val="center"/>
            </w:pPr>
            <w:r>
              <w:t>Simple</w:t>
            </w:r>
          </w:p>
        </w:tc>
        <w:tc>
          <w:tcPr>
            <w:tcW w:w="2264" w:type="dxa"/>
            <w:vAlign w:val="center"/>
          </w:tcPr>
          <w:p w:rsidR="007C23D2" w:rsidRDefault="006A7E85">
            <w:pPr>
              <w:jc w:val="center"/>
            </w:pPr>
            <w:r>
              <w:t>Simple</w:t>
            </w:r>
          </w:p>
        </w:tc>
        <w:tc>
          <w:tcPr>
            <w:tcW w:w="2264" w:type="dxa"/>
            <w:vAlign w:val="center"/>
          </w:tcPr>
          <w:p w:rsidR="007C23D2" w:rsidRDefault="006A7E85">
            <w:pPr>
              <w:jc w:val="center"/>
            </w:pPr>
            <w:r>
              <w:t>Simple</w:t>
            </w:r>
            <w:r>
              <w:t>s</w:t>
            </w:r>
          </w:p>
        </w:tc>
        <w:tc>
          <w:tcPr>
            <w:tcW w:w="2263" w:type="dxa"/>
            <w:vAlign w:val="center"/>
          </w:tcPr>
          <w:p w:rsidR="007C23D2" w:rsidRDefault="006A7E85">
            <w:pPr>
              <w:jc w:val="center"/>
            </w:pPr>
            <w:r>
              <w:t>Simple</w:t>
            </w:r>
            <w:r>
              <w:t>s</w:t>
            </w:r>
          </w:p>
        </w:tc>
      </w:tr>
      <w:tr w:rsidR="007C23D2">
        <w:tc>
          <w:tcPr>
            <w:tcW w:w="2263" w:type="dxa"/>
            <w:vAlign w:val="center"/>
          </w:tcPr>
          <w:p w:rsidR="007C23D2" w:rsidRDefault="00A30D68">
            <w:pPr>
              <w:jc w:val="center"/>
            </w:pPr>
            <w:r>
              <w:t>Bon</w:t>
            </w:r>
          </w:p>
        </w:tc>
        <w:tc>
          <w:tcPr>
            <w:tcW w:w="2264" w:type="dxa"/>
            <w:vAlign w:val="center"/>
          </w:tcPr>
          <w:p w:rsidR="007C23D2" w:rsidRDefault="006A7E85">
            <w:pPr>
              <w:jc w:val="center"/>
            </w:pPr>
            <w:r>
              <w:t>Bonne</w:t>
            </w:r>
          </w:p>
        </w:tc>
        <w:tc>
          <w:tcPr>
            <w:tcW w:w="2264" w:type="dxa"/>
            <w:vAlign w:val="center"/>
          </w:tcPr>
          <w:p w:rsidR="007C23D2" w:rsidRDefault="006A7E85">
            <w:pPr>
              <w:jc w:val="center"/>
            </w:pPr>
            <w:r>
              <w:t>Bons</w:t>
            </w:r>
          </w:p>
        </w:tc>
        <w:tc>
          <w:tcPr>
            <w:tcW w:w="2263" w:type="dxa"/>
            <w:vAlign w:val="center"/>
          </w:tcPr>
          <w:p w:rsidR="007C23D2" w:rsidRDefault="006A7E85">
            <w:pPr>
              <w:jc w:val="center"/>
            </w:pPr>
            <w:r>
              <w:t>Bonnes</w:t>
            </w:r>
          </w:p>
        </w:tc>
      </w:tr>
    </w:tbl>
    <w:p w:rsidR="007C23D2" w:rsidRDefault="00A30D68">
      <w:pPr>
        <w:pStyle w:val="ListParagraph"/>
        <w:numPr>
          <w:ilvl w:val="0"/>
          <w:numId w:val="2"/>
        </w:numPr>
      </w:pPr>
      <w:r>
        <w:t xml:space="preserve">En général, on ajoute un E au </w:t>
      </w:r>
      <w:r w:rsidR="004C333F">
        <w:t>masculin</w:t>
      </w:r>
      <w:r>
        <w:t xml:space="preserve"> des adjectifs</w:t>
      </w:r>
      <w:r w:rsidR="004C333F">
        <w:t xml:space="preserve"> pour avoir le féminin</w:t>
      </w:r>
      <w:r>
        <w:t>.</w:t>
      </w:r>
    </w:p>
    <w:p w:rsidR="007C23D2" w:rsidRDefault="00A30D68">
      <w:pPr>
        <w:pStyle w:val="ListParagraph"/>
        <w:numPr>
          <w:ilvl w:val="0"/>
          <w:numId w:val="2"/>
        </w:numPr>
      </w:pPr>
      <w:r>
        <w:t xml:space="preserve">Certains adjectifs </w:t>
      </w:r>
      <w:r>
        <w:t>sont identiques au féminin et au masculin (Exemple : simple)</w:t>
      </w:r>
    </w:p>
    <w:p w:rsidR="007C23D2" w:rsidRDefault="00A30D68">
      <w:pPr>
        <w:pStyle w:val="ListParagraph"/>
        <w:numPr>
          <w:ilvl w:val="0"/>
          <w:numId w:val="2"/>
        </w:numPr>
      </w:pPr>
      <w:r>
        <w:t>Certains adjectifs doublent la consonne finale au féminin. (Exemple : bon bonne)</w:t>
      </w:r>
    </w:p>
    <w:p w:rsidR="007C23D2" w:rsidRDefault="00A30D68">
      <w:pPr>
        <w:pStyle w:val="ListParagraph"/>
        <w:numPr>
          <w:ilvl w:val="0"/>
          <w:numId w:val="2"/>
        </w:numPr>
      </w:pPr>
      <w:r>
        <w:t>Au pluriel, on ajoute un S.</w:t>
      </w:r>
    </w:p>
    <w:p w:rsidR="001E5797" w:rsidRDefault="00E72BE0" w:rsidP="001E5797">
      <w:pPr>
        <w:pStyle w:val="ListParagraph"/>
        <w:numPr>
          <w:ilvl w:val="0"/>
          <w:numId w:val="2"/>
        </w:numPr>
      </w:pPr>
      <w:r>
        <w:t>-</w:t>
      </w:r>
      <w:r w:rsidR="001E5797">
        <w:t xml:space="preserve">f = </w:t>
      </w:r>
      <w:r>
        <w:t>-</w:t>
      </w:r>
      <w:proofErr w:type="spellStart"/>
      <w:r w:rsidR="001E5797">
        <w:t>ve</w:t>
      </w:r>
      <w:proofErr w:type="spellEnd"/>
      <w:r w:rsidR="001E5797">
        <w:t xml:space="preserve"> au féminin : actif </w:t>
      </w:r>
      <w:r>
        <w:t xml:space="preserve">- </w:t>
      </w:r>
      <w:r w:rsidR="001E5797">
        <w:t>active</w:t>
      </w:r>
      <w:r w:rsidR="001E5797">
        <w:t xml:space="preserve"> | neu</w:t>
      </w:r>
      <w:r w:rsidR="001E5797">
        <w:t xml:space="preserve">f </w:t>
      </w:r>
      <w:r>
        <w:t xml:space="preserve">- </w:t>
      </w:r>
      <w:r w:rsidR="001E5797">
        <w:t>neuve</w:t>
      </w:r>
    </w:p>
    <w:p w:rsidR="007C23D2" w:rsidRDefault="00A30D68">
      <w:pPr>
        <w:rPr>
          <w:b/>
        </w:rPr>
      </w:pPr>
      <w:r>
        <w:rPr>
          <w:b/>
        </w:rPr>
        <w:t>Remarques :</w:t>
      </w:r>
    </w:p>
    <w:p w:rsidR="007C23D2" w:rsidRDefault="00A30D68">
      <w:r>
        <w:t xml:space="preserve">Beau </w:t>
      </w:r>
      <w:r>
        <w:tab/>
      </w:r>
      <w:r>
        <w:tab/>
        <w:t>belle (féminin)</w:t>
      </w:r>
    </w:p>
    <w:p w:rsidR="007C23D2" w:rsidRDefault="00A30D68">
      <w:r>
        <w:t>Beau</w:t>
      </w:r>
      <w:r>
        <w:tab/>
      </w:r>
      <w:r>
        <w:tab/>
        <w:t xml:space="preserve">beaux </w:t>
      </w:r>
      <w:r>
        <w:t>(pluriel)</w:t>
      </w:r>
    </w:p>
    <w:p w:rsidR="007C23D2" w:rsidRDefault="00A30D68">
      <w:r>
        <w:t>Blanc</w:t>
      </w:r>
      <w:r>
        <w:tab/>
      </w:r>
      <w:r>
        <w:tab/>
        <w:t>blanche (féminin)</w:t>
      </w:r>
    </w:p>
    <w:p w:rsidR="007C23D2" w:rsidRDefault="00A30D68">
      <w:r>
        <w:t>Long</w:t>
      </w:r>
      <w:r>
        <w:tab/>
      </w:r>
      <w:r>
        <w:tab/>
        <w:t>longue (féminin)</w:t>
      </w:r>
    </w:p>
    <w:p w:rsidR="007C23D2" w:rsidRDefault="00A30D68">
      <w:r>
        <w:t>original</w:t>
      </w:r>
      <w:r>
        <w:tab/>
        <w:t>originaux (originales)</w:t>
      </w:r>
    </w:p>
    <w:p w:rsidR="007C23D2" w:rsidRDefault="00A30D68">
      <w:r>
        <w:t>vieux</w:t>
      </w:r>
      <w:r>
        <w:tab/>
      </w:r>
      <w:r>
        <w:tab/>
        <w:t>vieille</w:t>
      </w:r>
      <w:r w:rsidR="005810EC">
        <w:t xml:space="preserve"> </w:t>
      </w:r>
      <w:r w:rsidR="005810EC">
        <w:t>(féminin)</w:t>
      </w:r>
    </w:p>
    <w:p w:rsidR="0065425A" w:rsidRDefault="0065425A">
      <w:r>
        <w:t>dangereux</w:t>
      </w:r>
      <w:r w:rsidR="00A97C45">
        <w:tab/>
        <w:t>dangereuse</w:t>
      </w:r>
      <w:r w:rsidR="005810EC">
        <w:t xml:space="preserve"> </w:t>
      </w:r>
      <w:r w:rsidR="005810EC">
        <w:t>(féminin)</w:t>
      </w:r>
    </w:p>
    <w:p w:rsidR="007C23D2" w:rsidRDefault="00A30D68">
      <w:r>
        <w:t>Nouveau</w:t>
      </w:r>
      <w:r>
        <w:tab/>
        <w:t>nouvelle</w:t>
      </w:r>
      <w:r w:rsidR="00EC239A">
        <w:t xml:space="preserve"> </w:t>
      </w:r>
      <w:r w:rsidR="00EC239A">
        <w:t>(féminin)</w:t>
      </w:r>
      <w:r w:rsidR="00165D70">
        <w:t xml:space="preserve"> – nouveaux (Pluriel M) – nouvelles </w:t>
      </w:r>
      <w:r w:rsidR="00165D70">
        <w:t xml:space="preserve">(Pluriel </w:t>
      </w:r>
      <w:r w:rsidR="00165D70">
        <w:t>F</w:t>
      </w:r>
      <w:r w:rsidR="00165D70">
        <w:t>)</w:t>
      </w:r>
    </w:p>
    <w:p w:rsidR="007C23D2" w:rsidRDefault="007C23D2"/>
    <w:p w:rsidR="007C23D2" w:rsidRDefault="00A30D6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Mettez les adjectifs au féminin si c’est nécessaire.</w:t>
      </w:r>
    </w:p>
    <w:p w:rsidR="007C23D2" w:rsidRDefault="00A30D68">
      <w:r>
        <w:t>Pablo porte un jean (clair)</w:t>
      </w:r>
      <w:r w:rsidR="004B1201">
        <w:t xml:space="preserve"> clair</w:t>
      </w:r>
      <w:r>
        <w:t xml:space="preserve"> Et une veste (court)</w:t>
      </w:r>
      <w:r w:rsidR="004B1201">
        <w:t xml:space="preserve"> courte</w:t>
      </w:r>
    </w:p>
    <w:p w:rsidR="007C23D2" w:rsidRDefault="00A30D68">
      <w:proofErr w:type="spellStart"/>
      <w:r>
        <w:t>Bilel</w:t>
      </w:r>
      <w:proofErr w:type="spellEnd"/>
      <w:r>
        <w:t xml:space="preserve"> a une (joli) </w:t>
      </w:r>
      <w:r w:rsidR="004B1201">
        <w:t>jolie</w:t>
      </w:r>
      <w:r>
        <w:t xml:space="preserve"> Chemi</w:t>
      </w:r>
      <w:r>
        <w:t>se.</w:t>
      </w:r>
    </w:p>
    <w:p w:rsidR="007C23D2" w:rsidRDefault="00A30D68">
      <w:proofErr w:type="spellStart"/>
      <w:r>
        <w:t>Laïla</w:t>
      </w:r>
      <w:proofErr w:type="spellEnd"/>
      <w:r>
        <w:t xml:space="preserve"> est très (sportif)</w:t>
      </w:r>
      <w:r w:rsidR="004B1201">
        <w:t xml:space="preserve"> sportive</w:t>
      </w:r>
    </w:p>
    <w:p w:rsidR="007C23D2" w:rsidRDefault="00A30D68">
      <w:r>
        <w:t xml:space="preserve">Isadora a une ceinture (blanc) </w:t>
      </w:r>
      <w:r w:rsidR="004B1201">
        <w:t>blanche</w:t>
      </w:r>
    </w:p>
    <w:p w:rsidR="007C23D2" w:rsidRDefault="00A30D68">
      <w:r>
        <w:t xml:space="preserve">La chemise de Victor est (cher) </w:t>
      </w:r>
      <w:r w:rsidR="004B1201">
        <w:t>chère</w:t>
      </w:r>
    </w:p>
    <w:p w:rsidR="007C23D2" w:rsidRDefault="007C23D2"/>
    <w:p w:rsidR="007C23D2" w:rsidRDefault="00A30D6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Mettez les adjectifs au pluriel ! Attention au féminin !</w:t>
      </w:r>
    </w:p>
    <w:p w:rsidR="007C23D2" w:rsidRDefault="00A30D68">
      <w:r>
        <w:t xml:space="preserve">J’adore les (beau) </w:t>
      </w:r>
      <w:r w:rsidR="004B1201">
        <w:t>beaux</w:t>
      </w:r>
      <w:r>
        <w:t xml:space="preserve"> sacs !</w:t>
      </w:r>
    </w:p>
    <w:p w:rsidR="007C23D2" w:rsidRDefault="00A30D68">
      <w:r>
        <w:t xml:space="preserve">Henri a des chaussures (foncé) </w:t>
      </w:r>
      <w:r w:rsidR="004B1201">
        <w:t>foncé</w:t>
      </w:r>
      <w:r w:rsidR="004B1201">
        <w:t>es</w:t>
      </w:r>
    </w:p>
    <w:p w:rsidR="007C23D2" w:rsidRDefault="00A30D68">
      <w:r>
        <w:t xml:space="preserve">Les vestes (noir) </w:t>
      </w:r>
      <w:r w:rsidR="0071593C">
        <w:t>noires</w:t>
      </w:r>
      <w:r>
        <w:t xml:space="preserve"> sont très (beau) </w:t>
      </w:r>
      <w:r w:rsidR="009038E1">
        <w:t>belles</w:t>
      </w:r>
    </w:p>
    <w:p w:rsidR="007C23D2" w:rsidRDefault="00A30D68">
      <w:r>
        <w:t xml:space="preserve">Les lunettes de soleil sont (utile) </w:t>
      </w:r>
      <w:r w:rsidR="0071593C">
        <w:t>utiles</w:t>
      </w:r>
    </w:p>
    <w:p w:rsidR="007C23D2" w:rsidRDefault="00A30D68">
      <w:r>
        <w:t xml:space="preserve">Les (grand) </w:t>
      </w:r>
      <w:r w:rsidR="009038E1">
        <w:t>grands</w:t>
      </w:r>
      <w:r>
        <w:t xml:space="preserve"> chapeaux, ça ne me plaît pas !</w:t>
      </w:r>
    </w:p>
    <w:p w:rsidR="007C23D2" w:rsidRDefault="007C23D2"/>
    <w:p w:rsidR="007C23D2" w:rsidRDefault="00A30D6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Choisissez une personne sur la photo et décrivez ses vêtements à un ou une camarade. </w:t>
      </w:r>
    </w:p>
    <w:p w:rsidR="007C23D2" w:rsidRDefault="00A30D68">
      <w:r>
        <w:t>Il ou elle porte……</w:t>
      </w:r>
    </w:p>
    <w:p w:rsidR="007C23D2" w:rsidRDefault="00A30D68">
      <w:r>
        <w:rPr>
          <w:noProof/>
          <w:lang w:val="en-GB" w:eastAsia="en-GB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474980</wp:posOffset>
            </wp:positionH>
            <wp:positionV relativeFrom="paragraph">
              <wp:posOffset>45085</wp:posOffset>
            </wp:positionV>
            <wp:extent cx="3841115" cy="2469515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115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23D2" w:rsidRDefault="007C23D2"/>
    <w:p w:rsidR="007C23D2" w:rsidRDefault="007C23D2"/>
    <w:p w:rsidR="007C23D2" w:rsidRDefault="007C23D2"/>
    <w:p w:rsidR="007C23D2" w:rsidRDefault="007C23D2"/>
    <w:p w:rsidR="007C23D2" w:rsidRDefault="007C23D2"/>
    <w:p w:rsidR="007C23D2" w:rsidRDefault="007C23D2"/>
    <w:p w:rsidR="007C23D2" w:rsidRDefault="007C23D2"/>
    <w:p w:rsidR="007C23D2" w:rsidRDefault="007C23D2"/>
    <w:p w:rsidR="007C23D2" w:rsidRDefault="00AD094B">
      <w:r>
        <w:lastRenderedPageBreak/>
        <w:t>Magali porte une robe blanche longe, elle porte des collant violet</w:t>
      </w:r>
      <w:r w:rsidR="009F679E">
        <w:t>te</w:t>
      </w:r>
      <w:r>
        <w:t>.</w:t>
      </w:r>
    </w:p>
    <w:p w:rsidR="00AD094B" w:rsidRDefault="0023297E">
      <w:r>
        <w:t>Hugo porte un t-shirt, un jeans gris claire et un veste marron claire.</w:t>
      </w:r>
    </w:p>
    <w:p w:rsidR="0023297E" w:rsidRDefault="0023297E">
      <w:r>
        <w:t>Éléonore porte … un bonnet orange.</w:t>
      </w:r>
    </w:p>
    <w:p w:rsidR="0023297E" w:rsidRDefault="0023297E">
      <w:r>
        <w:t xml:space="preserve">Anita porte un foulard rose claire, un robe </w:t>
      </w:r>
      <w:r w:rsidR="001F1141">
        <w:t>violet</w:t>
      </w:r>
      <w:r>
        <w:t xml:space="preserve"> foncé e un veste jaune</w:t>
      </w:r>
      <w:r w:rsidR="001F1141">
        <w:t xml:space="preserve"> en cuir.</w:t>
      </w:r>
    </w:p>
    <w:p w:rsidR="001F1141" w:rsidRDefault="001F1141">
      <w:proofErr w:type="spellStart"/>
      <w:r>
        <w:t>Benoít</w:t>
      </w:r>
      <w:proofErr w:type="spellEnd"/>
      <w:r>
        <w:t xml:space="preserve"> porte an polo, un jean bleu e un veste marron foncé en cuir</w:t>
      </w:r>
      <w:r w:rsidR="005C2FA6">
        <w:t>.</w:t>
      </w:r>
    </w:p>
    <w:p w:rsidR="007C23D2" w:rsidRDefault="007C23D2"/>
    <w:p w:rsidR="007C23D2" w:rsidRDefault="007C23D2"/>
    <w:p w:rsidR="007C23D2" w:rsidRDefault="007C23D2"/>
    <w:p w:rsidR="007C23D2" w:rsidRDefault="007C23D2"/>
    <w:p w:rsidR="007C23D2" w:rsidRDefault="00A30D68">
      <w:pPr>
        <w:jc w:val="center"/>
      </w:pPr>
      <w:r>
        <w:rPr>
          <w:b/>
          <w:sz w:val="32"/>
          <w:szCs w:val="32"/>
          <w:highlight w:val="lightGray"/>
        </w:rPr>
        <w:t>La place de</w:t>
      </w:r>
      <w:r>
        <w:rPr>
          <w:highlight w:val="lightGray"/>
        </w:rPr>
        <w:t xml:space="preserve"> </w:t>
      </w:r>
      <w:r>
        <w:rPr>
          <w:b/>
          <w:sz w:val="32"/>
          <w:szCs w:val="32"/>
          <w:highlight w:val="lightGray"/>
        </w:rPr>
        <w:t>l’adjectif</w:t>
      </w:r>
    </w:p>
    <w:p w:rsidR="007C23D2" w:rsidRDefault="007C23D2"/>
    <w:p w:rsidR="007C23D2" w:rsidRDefault="00A30D68">
      <w:pPr>
        <w:numPr>
          <w:ilvl w:val="0"/>
          <w:numId w:val="3"/>
        </w:numPr>
      </w:pPr>
      <w:r>
        <w:t xml:space="preserve">En général, les adjectifs sont placés </w:t>
      </w:r>
      <w:r>
        <w:rPr>
          <w:b/>
          <w:bCs/>
        </w:rPr>
        <w:t>après</w:t>
      </w:r>
      <w:r>
        <w:t xml:space="preserve"> le nom.</w:t>
      </w:r>
    </w:p>
    <w:p w:rsidR="007C23D2" w:rsidRDefault="00A30D68">
      <w:pPr>
        <w:numPr>
          <w:ilvl w:val="0"/>
          <w:numId w:val="3"/>
        </w:numPr>
      </w:pPr>
      <w:r>
        <w:t xml:space="preserve">Certains adjectifs courts comme petit, grand, beau, bon, joli se placent </w:t>
      </w:r>
      <w:r>
        <w:rPr>
          <w:b/>
          <w:bCs/>
        </w:rPr>
        <w:t>avant</w:t>
      </w:r>
      <w:r>
        <w:t xml:space="preserve"> le nom.</w:t>
      </w:r>
    </w:p>
    <w:p w:rsidR="007C23D2" w:rsidRDefault="00A30D68">
      <w:r>
        <w:rPr>
          <w:u w:val="single"/>
        </w:rPr>
        <w:t>Exemples </w:t>
      </w:r>
      <w:r>
        <w:t xml:space="preserve">: </w:t>
      </w:r>
      <w:r>
        <w:rPr>
          <w:i/>
          <w:iCs/>
        </w:rPr>
        <w:t>une petite robe, une jolie veste.</w:t>
      </w:r>
    </w:p>
    <w:p w:rsidR="007C23D2" w:rsidRDefault="00A30D68">
      <w:pPr>
        <w:numPr>
          <w:ilvl w:val="0"/>
          <w:numId w:val="4"/>
        </w:numPr>
      </w:pPr>
      <w:r>
        <w:t xml:space="preserve">Les adjectifs de couleur (bleu, jaune..) sont toujours placés </w:t>
      </w:r>
      <w:r>
        <w:rPr>
          <w:b/>
          <w:bCs/>
        </w:rPr>
        <w:t>après</w:t>
      </w:r>
      <w:r>
        <w:t xml:space="preserve"> le n</w:t>
      </w:r>
      <w:r>
        <w:t>om.</w:t>
      </w:r>
    </w:p>
    <w:p w:rsidR="007C23D2" w:rsidRDefault="007C23D2"/>
    <w:p w:rsidR="007C23D2" w:rsidRDefault="007C23D2"/>
    <w:p w:rsidR="007C23D2" w:rsidRDefault="007C23D2"/>
    <w:p w:rsidR="007C23D2" w:rsidRDefault="00A30D68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Exercices</w:t>
      </w:r>
    </w:p>
    <w:p w:rsidR="007C23D2" w:rsidRDefault="00A30D68">
      <w:pPr>
        <w:rPr>
          <w:b/>
        </w:rPr>
      </w:pPr>
      <w:r>
        <w:rPr>
          <w:b/>
        </w:rPr>
        <w:t>Placez l’adjectif avant ou après le nom souligné.</w:t>
      </w:r>
    </w:p>
    <w:p w:rsidR="007C23D2" w:rsidRDefault="007C23D2">
      <w:pPr>
        <w:rPr>
          <w:b/>
        </w:rPr>
      </w:pPr>
    </w:p>
    <w:p w:rsidR="007C23D2" w:rsidRDefault="00A30D68">
      <w:r>
        <w:t>Oscar a un manteau (joli)</w:t>
      </w:r>
    </w:p>
    <w:p w:rsidR="007C23D2" w:rsidRDefault="003E51D9">
      <w:r>
        <w:t>Oscar a un joli manteau</w:t>
      </w:r>
    </w:p>
    <w:p w:rsidR="007C23D2" w:rsidRDefault="007C23D2"/>
    <w:p w:rsidR="007C23D2" w:rsidRDefault="00A30D68">
      <w:r>
        <w:t>Il n’aime pas les couleurs (foncées)</w:t>
      </w:r>
    </w:p>
    <w:p w:rsidR="007C23D2" w:rsidRDefault="003E51D9">
      <w:r>
        <w:t>Il n’aime pas les couleurs</w:t>
      </w:r>
      <w:r>
        <w:t xml:space="preserve"> </w:t>
      </w:r>
      <w:r>
        <w:t>foncées</w:t>
      </w:r>
    </w:p>
    <w:p w:rsidR="003E51D9" w:rsidRDefault="003E51D9"/>
    <w:p w:rsidR="007C23D2" w:rsidRDefault="00A30D68">
      <w:r>
        <w:t>Elle porte toujours une chemise (grise)</w:t>
      </w:r>
    </w:p>
    <w:p w:rsidR="007C23D2" w:rsidRDefault="003E51D9">
      <w:r>
        <w:t>Elle porte toujours une chemise</w:t>
      </w:r>
      <w:r>
        <w:t xml:space="preserve"> </w:t>
      </w:r>
      <w:r>
        <w:t>grise</w:t>
      </w:r>
    </w:p>
    <w:p w:rsidR="007C23D2" w:rsidRDefault="007C23D2"/>
    <w:p w:rsidR="007C23D2" w:rsidRDefault="00A30D68">
      <w:r>
        <w:t xml:space="preserve">Je préfère les vêtements (clairs) </w:t>
      </w:r>
    </w:p>
    <w:p w:rsidR="007C23D2" w:rsidRDefault="003E51D9">
      <w:r>
        <w:t>Je préfère les vêtements</w:t>
      </w:r>
      <w:r>
        <w:t xml:space="preserve"> </w:t>
      </w:r>
      <w:r>
        <w:t>clairs</w:t>
      </w:r>
    </w:p>
    <w:p w:rsidR="007C23D2" w:rsidRDefault="007C23D2"/>
    <w:p w:rsidR="007C23D2" w:rsidRDefault="00A30D68">
      <w:r>
        <w:t>Victor a un pantalon (beau)</w:t>
      </w:r>
    </w:p>
    <w:p w:rsidR="007C23D2" w:rsidRDefault="003E51D9">
      <w:r>
        <w:t>Victor a un beau</w:t>
      </w:r>
      <w:r>
        <w:t xml:space="preserve"> </w:t>
      </w:r>
      <w:r>
        <w:t>pantalon</w:t>
      </w:r>
    </w:p>
    <w:p w:rsidR="007C23D2" w:rsidRDefault="007C23D2"/>
    <w:p w:rsidR="007C23D2" w:rsidRDefault="00A30D68">
      <w:pPr>
        <w:rPr>
          <w:b/>
        </w:rPr>
      </w:pPr>
      <w:r>
        <w:rPr>
          <w:b/>
        </w:rPr>
        <w:t>Décrivez selon le modèle</w:t>
      </w:r>
    </w:p>
    <w:p w:rsidR="007C23D2" w:rsidRDefault="00A30D68">
      <w:pPr>
        <w:rPr>
          <w:i/>
        </w:rPr>
      </w:pPr>
      <w:r>
        <w:rPr>
          <w:i/>
        </w:rPr>
        <w:t>Garçon (petit) yeux (immenses)</w:t>
      </w:r>
    </w:p>
    <w:p w:rsidR="007C23D2" w:rsidRDefault="00A30D68">
      <w:pPr>
        <w:rPr>
          <w:i/>
        </w:rPr>
      </w:pPr>
      <w:r>
        <w:rPr>
          <w:i/>
        </w:rPr>
        <w:t>Un petit garçon avec des yeux i</w:t>
      </w:r>
      <w:r>
        <w:rPr>
          <w:i/>
        </w:rPr>
        <w:t>mmenses</w:t>
      </w:r>
    </w:p>
    <w:p w:rsidR="007C23D2" w:rsidRDefault="007C23D2"/>
    <w:p w:rsidR="007C23D2" w:rsidRDefault="00A30D68">
      <w:r>
        <w:rPr>
          <w:noProof/>
          <w:lang w:val="en-GB" w:eastAsia="en-GB"/>
        </w:rPr>
        <w:drawing>
          <wp:inline distT="0" distB="0" distL="0" distR="0">
            <wp:extent cx="2696845" cy="284480"/>
            <wp:effectExtent l="0" t="0" r="0" b="0"/>
            <wp:docPr id="2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845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3D2" w:rsidRDefault="00786E06">
      <w:r>
        <w:t xml:space="preserve">Un vieux monsieur avec </w:t>
      </w:r>
      <w:r w:rsidR="007E31F4">
        <w:t>une</w:t>
      </w:r>
      <w:r>
        <w:t xml:space="preserve"> barbe blanche</w:t>
      </w:r>
    </w:p>
    <w:p w:rsidR="007C23D2" w:rsidRDefault="007C23D2"/>
    <w:p w:rsidR="007C23D2" w:rsidRDefault="00A30D68">
      <w:r>
        <w:rPr>
          <w:noProof/>
          <w:lang w:val="en-GB" w:eastAsia="en-GB"/>
        </w:rPr>
        <w:drawing>
          <wp:inline distT="0" distB="0" distL="0" distR="0">
            <wp:extent cx="2583180" cy="278765"/>
            <wp:effectExtent l="0" t="0" r="0" b="0"/>
            <wp:docPr id="3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3D2" w:rsidRDefault="005B1E2A">
      <w:r>
        <w:t xml:space="preserve">Un homme sportif avec </w:t>
      </w:r>
      <w:r w:rsidR="00F767BD">
        <w:t>un</w:t>
      </w:r>
      <w:r>
        <w:t xml:space="preserve"> visage carré</w:t>
      </w:r>
    </w:p>
    <w:p w:rsidR="007C23D2" w:rsidRDefault="007C23D2"/>
    <w:p w:rsidR="007C23D2" w:rsidRDefault="00A30D68">
      <w:r>
        <w:rPr>
          <w:noProof/>
          <w:lang w:val="en-GB" w:eastAsia="en-GB"/>
        </w:rPr>
        <w:drawing>
          <wp:inline distT="0" distB="0" distL="0" distR="0">
            <wp:extent cx="2583180" cy="275590"/>
            <wp:effectExtent l="0" t="0" r="0" b="0"/>
            <wp:docPr id="4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3D2" w:rsidRDefault="005B1E2A">
      <w:r>
        <w:t xml:space="preserve">Une dame </w:t>
      </w:r>
      <w:r w:rsidR="00D31A3A">
        <w:t xml:space="preserve">brune </w:t>
      </w:r>
      <w:r>
        <w:t>avec des lunettes noires</w:t>
      </w:r>
    </w:p>
    <w:p w:rsidR="007C23D2" w:rsidRDefault="007C23D2"/>
    <w:p w:rsidR="007C23D2" w:rsidRDefault="00A30D68">
      <w:r>
        <w:rPr>
          <w:noProof/>
          <w:lang w:val="en-GB" w:eastAsia="en-GB"/>
        </w:rPr>
        <w:lastRenderedPageBreak/>
        <w:drawing>
          <wp:inline distT="0" distB="0" distL="0" distR="0">
            <wp:extent cx="2583180" cy="267970"/>
            <wp:effectExtent l="0" t="0" r="0" b="0"/>
            <wp:docPr id="5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3D2" w:rsidRDefault="00E52FEC">
      <w:r>
        <w:t>Un</w:t>
      </w:r>
      <w:r w:rsidR="005B1E2A">
        <w:t xml:space="preserve"> </w:t>
      </w:r>
      <w:r>
        <w:t xml:space="preserve">gros </w:t>
      </w:r>
      <w:r w:rsidR="005B1E2A">
        <w:t xml:space="preserve">poisson avec </w:t>
      </w:r>
      <w:r>
        <w:t>un</w:t>
      </w:r>
      <w:r w:rsidR="00176CCC">
        <w:t>/le</w:t>
      </w:r>
      <w:r w:rsidR="005B1E2A">
        <w:t xml:space="preserve"> ventre jaune</w:t>
      </w:r>
    </w:p>
    <w:p w:rsidR="005B1E2A" w:rsidRDefault="005B1E2A"/>
    <w:p w:rsidR="007C23D2" w:rsidRDefault="00A30D68">
      <w:r>
        <w:rPr>
          <w:noProof/>
          <w:lang w:val="en-GB" w:eastAsia="en-GB"/>
        </w:rPr>
        <w:drawing>
          <wp:inline distT="0" distB="0" distL="0" distR="0">
            <wp:extent cx="2468245" cy="294005"/>
            <wp:effectExtent l="0" t="0" r="0" b="0"/>
            <wp:docPr id="6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245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3D2" w:rsidRDefault="005B1E2A">
      <w:r>
        <w:t xml:space="preserve">Une belle fille avec </w:t>
      </w:r>
      <w:r w:rsidR="001D0110">
        <w:t xml:space="preserve">des </w:t>
      </w:r>
      <w:r>
        <w:t>longues</w:t>
      </w:r>
      <w:r w:rsidR="001D0110">
        <w:t xml:space="preserve"> </w:t>
      </w:r>
      <w:r w:rsidR="001D0110">
        <w:t>jambes</w:t>
      </w:r>
    </w:p>
    <w:p w:rsidR="005B1E2A" w:rsidRDefault="005B1E2A"/>
    <w:p w:rsidR="007C23D2" w:rsidRDefault="00A30D68">
      <w:r>
        <w:rPr>
          <w:noProof/>
          <w:lang w:val="en-GB" w:eastAsia="en-GB"/>
        </w:rPr>
        <w:drawing>
          <wp:inline distT="0" distB="0" distL="0" distR="0">
            <wp:extent cx="2468245" cy="268605"/>
            <wp:effectExtent l="0" t="0" r="0" b="0"/>
            <wp:docPr id="7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245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3D2" w:rsidRDefault="00D31A3A">
      <w:r>
        <w:t xml:space="preserve">Une </w:t>
      </w:r>
      <w:r w:rsidR="007B3F53">
        <w:t>grosse</w:t>
      </w:r>
      <w:r w:rsidR="007B3F53">
        <w:t xml:space="preserve"> </w:t>
      </w:r>
      <w:r>
        <w:t xml:space="preserve">voiture avec </w:t>
      </w:r>
      <w:r w:rsidR="007B3F53">
        <w:t xml:space="preserve">un grand </w:t>
      </w:r>
      <w:r>
        <w:t>coffre</w:t>
      </w:r>
    </w:p>
    <w:p w:rsidR="007C23D2" w:rsidRDefault="007C23D2"/>
    <w:p w:rsidR="007C23D2" w:rsidRDefault="00A30D68">
      <w:r>
        <w:rPr>
          <w:noProof/>
          <w:lang w:val="en-GB" w:eastAsia="en-GB"/>
        </w:rPr>
        <w:drawing>
          <wp:inline distT="0" distB="0" distL="0" distR="0">
            <wp:extent cx="2583180" cy="207645"/>
            <wp:effectExtent l="0" t="0" r="0" b="0"/>
            <wp:docPr id="8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3D2" w:rsidRDefault="00C316BD">
      <w:r>
        <w:t>Un</w:t>
      </w:r>
      <w:r w:rsidR="001D0110">
        <w:t xml:space="preserve"> livre </w:t>
      </w:r>
      <w:r>
        <w:t>précieux avec de belles illustrations</w:t>
      </w:r>
    </w:p>
    <w:p w:rsidR="007C23D2" w:rsidRDefault="007C23D2"/>
    <w:p w:rsidR="007C23D2" w:rsidRDefault="00A30D68">
      <w:pPr>
        <w:rPr>
          <w:b/>
        </w:rPr>
      </w:pPr>
      <w:r>
        <w:rPr>
          <w:noProof/>
          <w:lang w:val="en-GB" w:eastAsia="en-GB"/>
        </w:rPr>
        <w:drawing>
          <wp:inline distT="0" distB="0" distL="0" distR="0">
            <wp:extent cx="2811780" cy="281305"/>
            <wp:effectExtent l="0" t="0" r="0" b="0"/>
            <wp:docPr id="9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3D2" w:rsidRDefault="00C316BD">
      <w:r>
        <w:t xml:space="preserve">Un double whisky avec deux </w:t>
      </w:r>
      <w:proofErr w:type="spellStart"/>
      <w:r>
        <w:t>gla</w:t>
      </w:r>
      <w:proofErr w:type="spellEnd"/>
      <w:r w:rsidRPr="00C316BD">
        <w:rPr>
          <w:lang w:val="fr-BE"/>
        </w:rPr>
        <w:t>ç</w:t>
      </w:r>
      <w:proofErr w:type="spellStart"/>
      <w:r>
        <w:t>ons</w:t>
      </w:r>
      <w:proofErr w:type="spellEnd"/>
      <w:r>
        <w:t>.</w:t>
      </w:r>
    </w:p>
    <w:p w:rsidR="007C23D2" w:rsidRDefault="007C23D2">
      <w:pPr>
        <w:rPr>
          <w:b/>
        </w:rPr>
      </w:pPr>
    </w:p>
    <w:p w:rsidR="007C23D2" w:rsidRDefault="00A30D68">
      <w:pPr>
        <w:rPr>
          <w:b/>
        </w:rPr>
      </w:pPr>
      <w:r>
        <w:rPr>
          <w:noProof/>
          <w:lang w:val="en-GB" w:eastAsia="en-GB"/>
        </w:rPr>
        <w:drawing>
          <wp:inline distT="0" distB="0" distL="0" distR="0">
            <wp:extent cx="3062605" cy="240030"/>
            <wp:effectExtent l="0" t="0" r="0" b="0"/>
            <wp:docPr id="10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605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3D2" w:rsidRDefault="00C316BD">
      <w:r>
        <w:t>Un bel appartement avec une petite terrasse</w:t>
      </w:r>
    </w:p>
    <w:p w:rsidR="007C23D2" w:rsidRDefault="007C23D2">
      <w:pPr>
        <w:rPr>
          <w:b/>
        </w:rPr>
      </w:pPr>
    </w:p>
    <w:p w:rsidR="007C23D2" w:rsidRDefault="00A30D68" w:rsidP="00A30D68">
      <w:pPr>
        <w:rPr>
          <w:b/>
        </w:rPr>
      </w:pPr>
      <w:bookmarkStart w:id="0" w:name="_GoBack"/>
      <w:bookmarkEnd w:id="0"/>
      <w:r>
        <w:rPr>
          <w:noProof/>
          <w:lang w:val="en-GB" w:eastAsia="en-GB"/>
        </w:rPr>
        <w:drawing>
          <wp:inline distT="0" distB="0" distL="0" distR="0">
            <wp:extent cx="2583180" cy="193040"/>
            <wp:effectExtent l="0" t="0" r="0" b="0"/>
            <wp:docPr id="11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3D2" w:rsidRDefault="00C316BD">
      <w:r>
        <w:t>Une bonne soirée</w:t>
      </w:r>
      <w:r w:rsidR="00A30D68">
        <w:t xml:space="preserve"> avec de</w:t>
      </w:r>
      <w:r>
        <w:t xml:space="preserve"> vieux amis</w:t>
      </w:r>
    </w:p>
    <w:p w:rsidR="007C23D2" w:rsidRDefault="007C23D2">
      <w:pPr>
        <w:rPr>
          <w:b/>
        </w:rPr>
      </w:pPr>
    </w:p>
    <w:sectPr w:rsidR="007C23D2">
      <w:pgSz w:w="11906" w:h="16838"/>
      <w:pgMar w:top="409" w:right="1417" w:bottom="1417" w:left="141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B15AB"/>
    <w:multiLevelType w:val="multilevel"/>
    <w:tmpl w:val="E5A0D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612F233A"/>
    <w:multiLevelType w:val="multilevel"/>
    <w:tmpl w:val="3970ED8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C8F0784"/>
    <w:multiLevelType w:val="multilevel"/>
    <w:tmpl w:val="EDD471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71CF758D"/>
    <w:multiLevelType w:val="multilevel"/>
    <w:tmpl w:val="018221E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>
    <w:nsid w:val="779F73C0"/>
    <w:multiLevelType w:val="multilevel"/>
    <w:tmpl w:val="C0BC9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3D2"/>
    <w:rsid w:val="00165D70"/>
    <w:rsid w:val="00176CCC"/>
    <w:rsid w:val="001D0110"/>
    <w:rsid w:val="001E5797"/>
    <w:rsid w:val="001F1141"/>
    <w:rsid w:val="0023297E"/>
    <w:rsid w:val="003E51D9"/>
    <w:rsid w:val="004B1201"/>
    <w:rsid w:val="004C333F"/>
    <w:rsid w:val="005810EC"/>
    <w:rsid w:val="005B1E2A"/>
    <w:rsid w:val="005C2FA6"/>
    <w:rsid w:val="0065425A"/>
    <w:rsid w:val="006A7E85"/>
    <w:rsid w:val="0071593C"/>
    <w:rsid w:val="00786E06"/>
    <w:rsid w:val="007B3F53"/>
    <w:rsid w:val="007C23D2"/>
    <w:rsid w:val="007E31F4"/>
    <w:rsid w:val="009038E1"/>
    <w:rsid w:val="009F679E"/>
    <w:rsid w:val="00A30D68"/>
    <w:rsid w:val="00A97C45"/>
    <w:rsid w:val="00AD094B"/>
    <w:rsid w:val="00B240F9"/>
    <w:rsid w:val="00C316BD"/>
    <w:rsid w:val="00D31A3A"/>
    <w:rsid w:val="00E52FEC"/>
    <w:rsid w:val="00E72BE0"/>
    <w:rsid w:val="00EC239A"/>
    <w:rsid w:val="00F7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4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paragraph" w:customStyle="1" w:styleId="Titre">
    <w:name w:val="Titre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2B78FC"/>
    <w:pPr>
      <w:ind w:left="720"/>
      <w:contextualSpacing/>
    </w:pPr>
  </w:style>
  <w:style w:type="table" w:styleId="TableGrid">
    <w:name w:val="Table Grid"/>
    <w:basedOn w:val="TableNormal"/>
    <w:uiPriority w:val="39"/>
    <w:rsid w:val="002B78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09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9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4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paragraph" w:customStyle="1" w:styleId="Titre">
    <w:name w:val="Titre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2B78FC"/>
    <w:pPr>
      <w:ind w:left="720"/>
      <w:contextualSpacing/>
    </w:pPr>
  </w:style>
  <w:style w:type="table" w:styleId="TableGrid">
    <w:name w:val="Table Grid"/>
    <w:basedOn w:val="TableNormal"/>
    <w:uiPriority w:val="39"/>
    <w:rsid w:val="002B78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09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9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if"/><Relationship Id="rId13" Type="http://schemas.openxmlformats.org/officeDocument/2006/relationships/image" Target="media/image8.tif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tif"/><Relationship Id="rId12" Type="http://schemas.openxmlformats.org/officeDocument/2006/relationships/image" Target="media/image7.ti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tif"/><Relationship Id="rId1" Type="http://schemas.openxmlformats.org/officeDocument/2006/relationships/numbering" Target="numbering.xml"/><Relationship Id="rId6" Type="http://schemas.openxmlformats.org/officeDocument/2006/relationships/image" Target="media/image1.tif"/><Relationship Id="rId11" Type="http://schemas.openxmlformats.org/officeDocument/2006/relationships/image" Target="media/image6.tif"/><Relationship Id="rId5" Type="http://schemas.openxmlformats.org/officeDocument/2006/relationships/webSettings" Target="webSettings.xml"/><Relationship Id="rId15" Type="http://schemas.openxmlformats.org/officeDocument/2006/relationships/image" Target="media/image10.tif"/><Relationship Id="rId10" Type="http://schemas.openxmlformats.org/officeDocument/2006/relationships/image" Target="media/image5.tif"/><Relationship Id="rId4" Type="http://schemas.openxmlformats.org/officeDocument/2006/relationships/settings" Target="settings.xml"/><Relationship Id="rId9" Type="http://schemas.openxmlformats.org/officeDocument/2006/relationships/image" Target="media/image4.tif"/><Relationship Id="rId14" Type="http://schemas.openxmlformats.org/officeDocument/2006/relationships/image" Target="media/image9.ti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77F32B30.dotm</Template>
  <TotalTime>126</TotalTime>
  <Pages>3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BNP PARIBAS FORTIS</Company>
  <LinksUpToDate>false</LinksUpToDate>
  <CharactersWithSpaces>2981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dc:description/>
  <cp:lastModifiedBy>G49380</cp:lastModifiedBy>
  <cp:revision>33</cp:revision>
  <dcterms:created xsi:type="dcterms:W3CDTF">2020-12-11T11:06:00Z</dcterms:created>
  <dcterms:modified xsi:type="dcterms:W3CDTF">2020-12-16T19:16:00Z</dcterms:modified>
  <dc:language>fr-BE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